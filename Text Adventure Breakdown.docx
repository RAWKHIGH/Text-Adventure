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2"/>
                  <w:szCs w:val="32"/>
                </w:rPr>
              </w:sdtEndPr>
              <w:sdtContent>
                <w:tc>
                  <w:tcPr>
                    <w:tcW w:w="5000" w:type="pct"/>
                  </w:tcPr>
                  <w:p w:rsidR="003E1D56" w:rsidRDefault="005738A4" w:rsidP="00C52A7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sz w:val="32"/>
                        <w:szCs w:val="32"/>
                      </w:rPr>
                      <w:t>RAWKHIGH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5738A4" w:rsidP="00C52A7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Text Adventure Breakdown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C06B21" w:rsidP="00C52A7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5738A4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Text Adventure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5738A4">
                  <w:rPr>
                    <w:sz w:val="24"/>
                    <w:szCs w:val="24"/>
                  </w:rPr>
                  <w:t>1</w:t>
                </w:r>
                <w:r w:rsidR="00C52A73">
                  <w:rPr>
                    <w:sz w:val="24"/>
                    <w:szCs w:val="24"/>
                  </w:rPr>
                  <w:t>.</w:t>
                </w:r>
                <w:r w:rsidR="00944731">
                  <w:rPr>
                    <w:sz w:val="24"/>
                    <w:szCs w:val="24"/>
                  </w:rPr>
                  <w:t>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C52A73">
                  <w:t>RAWKHIGH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5738A4" w:rsidP="00C52A73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Stephen McArthur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FCAF43" wp14:editId="10DC9022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13335" t="8890" r="5080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5738A4" w:rsidP="003E1D56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0D8C9C08" wp14:editId="664A8C9D">
                                      <wp:extent cx="2167255" cy="1011386"/>
                                      <wp:effectExtent l="0" t="0" r="4445" b="0"/>
                                      <wp:docPr id="2" name="Picture 2" descr="I:\Personal\High School\Business\Eargasm musiC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I:\Personal\High School\Business\Eargasm musiC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67255" cy="101138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E1D56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Insert a Company Logo here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:rsidR="003E1D56" w:rsidRDefault="005738A4" w:rsidP="003E1D56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en-CA"/>
                            </w:rPr>
                            <w:drawing>
                              <wp:inline distT="0" distB="0" distL="0" distR="0" wp14:anchorId="0D8C9C08" wp14:editId="664A8C9D">
                                <wp:extent cx="2167255" cy="1011386"/>
                                <wp:effectExtent l="0" t="0" r="4445" b="0"/>
                                <wp:docPr id="2" name="Picture 2" descr="I:\Personal\High School\Business\Eargasm musiC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:\Personal\High School\Business\Eargasm musiC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7255" cy="101138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3E1D56">
                            <w:rPr>
                              <w:b/>
                              <w:sz w:val="28"/>
                              <w:szCs w:val="28"/>
                            </w:rPr>
                            <w:t>Insert a Company Logo here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041C8A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 16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2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P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C06B21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5738A4" w:rsidRDefault="005738A4" w:rsidP="005738A4">
      <w:pPr>
        <w:ind w:left="1440"/>
        <w:rPr>
          <w:sz w:val="24"/>
          <w:szCs w:val="24"/>
        </w:rPr>
      </w:pPr>
      <w:r>
        <w:rPr>
          <w:sz w:val="24"/>
          <w:szCs w:val="24"/>
        </w:rPr>
        <w:t>V0.1 – Broke down supplied code to parts able to be reused for new game.</w:t>
      </w:r>
    </w:p>
    <w:p w:rsidR="005738A4" w:rsidRDefault="005738A4" w:rsidP="005738A4">
      <w:pPr>
        <w:ind w:left="1440"/>
        <w:rPr>
          <w:sz w:val="24"/>
          <w:szCs w:val="24"/>
        </w:rPr>
      </w:pPr>
      <w:r>
        <w:rPr>
          <w:sz w:val="24"/>
          <w:szCs w:val="24"/>
        </w:rPr>
        <w:t>V0.2 – All old code is now removed beginning of game taking shape</w:t>
      </w:r>
    </w:p>
    <w:p w:rsidR="005738A4" w:rsidRDefault="005738A4" w:rsidP="005738A4">
      <w:pPr>
        <w:ind w:left="1440"/>
        <w:rPr>
          <w:sz w:val="24"/>
          <w:szCs w:val="24"/>
        </w:rPr>
      </w:pPr>
      <w:r>
        <w:rPr>
          <w:sz w:val="24"/>
          <w:szCs w:val="24"/>
        </w:rPr>
        <w:t>V0.3 – Relative path of events take shape</w:t>
      </w:r>
    </w:p>
    <w:p w:rsidR="005738A4" w:rsidRDefault="005738A4" w:rsidP="005738A4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V0.4 – Almost finished the pathways </w:t>
      </w:r>
    </w:p>
    <w:p w:rsidR="005738A4" w:rsidRDefault="005738A4" w:rsidP="005738A4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V.05 – Added random endings to pathways, added back tracking and game closely done </w:t>
      </w:r>
    </w:p>
    <w:p w:rsidR="008C6B2D" w:rsidRDefault="005738A4" w:rsidP="005738A4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A4D42">
        <w:rPr>
          <w:sz w:val="24"/>
          <w:szCs w:val="24"/>
        </w:rPr>
        <w:br w:type="page"/>
      </w: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Overview</w:t>
      </w:r>
      <w:r w:rsidR="00BF4089">
        <w:rPr>
          <w:b/>
          <w:sz w:val="24"/>
          <w:szCs w:val="24"/>
        </w:rPr>
        <w:t xml:space="preserve"> </w:t>
      </w:r>
    </w:p>
    <w:p w:rsidR="005738A4" w:rsidRPr="005738A4" w:rsidRDefault="005738A4" w:rsidP="005738A4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Your father was killed by one of the kings’ guard and you find yourself on an adventure to find your fathers killer.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BF4089" w:rsidRDefault="005738A4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Text based game, where you go East, West or South to find your way to the end.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5738A4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Text based.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BF4089" w:rsidRDefault="005738A4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Keyboard W, E or 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:rsidR="00BF4089" w:rsidRPr="00BF4089" w:rsidRDefault="005738A4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No Saving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738A4" w:rsidRPr="005738A4" w:rsidRDefault="009F6693" w:rsidP="005738A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BF4089" w:rsidRPr="00BF4089" w:rsidRDefault="005738A4" w:rsidP="00BF4089">
      <w:pPr>
        <w:pStyle w:val="ListParagraph"/>
        <w:rPr>
          <w:i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25D61D3F" wp14:editId="222CD381">
            <wp:extent cx="4751753" cy="26728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1753" cy="267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Menu and Screen Descriptions</w:t>
      </w:r>
    </w:p>
    <w:p w:rsidR="00BF4089" w:rsidRPr="00BF4089" w:rsidRDefault="005738A4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No Menu</w:t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bookmarkStart w:id="0" w:name="_GoBack"/>
      <w:bookmarkEnd w:id="0"/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 xml:space="preserve">(Describe </w:t>
      </w:r>
      <w:proofErr w:type="gramStart"/>
      <w:r w:rsidRPr="00BF4089">
        <w:rPr>
          <w:i/>
          <w:sz w:val="24"/>
          <w:szCs w:val="24"/>
        </w:rPr>
        <w:t>Each</w:t>
      </w:r>
      <w:proofErr w:type="gramEnd"/>
      <w:r w:rsidRPr="00BF4089">
        <w:rPr>
          <w:i/>
          <w:sz w:val="24"/>
          <w:szCs w:val="24"/>
        </w:rPr>
        <w:t xml:space="preserve"> of your game levels)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 xml:space="preserve">Describe </w:t>
      </w:r>
      <w:proofErr w:type="gramStart"/>
      <w:r>
        <w:rPr>
          <w:i/>
          <w:sz w:val="24"/>
          <w:szCs w:val="24"/>
        </w:rPr>
        <w:t>Your</w:t>
      </w:r>
      <w:proofErr w:type="gramEnd"/>
      <w:r>
        <w:rPr>
          <w:i/>
          <w:sz w:val="24"/>
          <w:szCs w:val="24"/>
        </w:rPr>
        <w:t xml:space="preserve"> game avatar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:rsidR="005C2F0F" w:rsidRPr="005C2F0F" w:rsidRDefault="005C2F0F" w:rsidP="005C2F0F">
      <w:pPr>
        <w:pStyle w:val="ListParagraph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Design Notes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sectPr w:rsidR="005C2F0F" w:rsidRPr="005C2F0F" w:rsidSect="008E601F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4A6" w:rsidRDefault="006F34A6" w:rsidP="00C152DC">
      <w:pPr>
        <w:spacing w:after="0" w:line="240" w:lineRule="auto"/>
      </w:pPr>
      <w:r>
        <w:separator/>
      </w:r>
    </w:p>
  </w:endnote>
  <w:endnote w:type="continuationSeparator" w:id="0">
    <w:p w:rsidR="006F34A6" w:rsidRDefault="006F34A6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65B" w:rsidRDefault="0094473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1.0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5738A4" w:rsidRPr="005738A4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65B" w:rsidRDefault="0094473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1.0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5738A4" w:rsidRPr="005738A4">
      <w:rPr>
        <w:rFonts w:asciiTheme="majorHAnsi" w:hAnsiTheme="majorHAnsi"/>
        <w:noProof/>
      </w:rPr>
      <w:t>3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4A6" w:rsidRDefault="006F34A6" w:rsidP="00C152DC">
      <w:pPr>
        <w:spacing w:after="0" w:line="240" w:lineRule="auto"/>
      </w:pPr>
      <w:r>
        <w:separator/>
      </w:r>
    </w:p>
  </w:footnote>
  <w:footnote w:type="continuationSeparator" w:id="0">
    <w:p w:rsidR="006F34A6" w:rsidRDefault="006F34A6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44731">
                <w:rPr>
                  <w:b/>
                  <w:bCs/>
                  <w:caps/>
                  <w:sz w:val="24"/>
                  <w:szCs w:val="24"/>
                </w:rPr>
                <w:t>Text Adventure Breakdown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041C8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041C8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44731">
                <w:rPr>
                  <w:b/>
                  <w:bCs/>
                  <w:caps/>
                  <w:sz w:val="24"/>
                  <w:szCs w:val="24"/>
                </w:rPr>
                <w:t>Text Adventure Breakdown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80D8D"/>
    <w:rsid w:val="003E1D34"/>
    <w:rsid w:val="003E1D56"/>
    <w:rsid w:val="00420F46"/>
    <w:rsid w:val="0052734F"/>
    <w:rsid w:val="005738A4"/>
    <w:rsid w:val="005C2F0F"/>
    <w:rsid w:val="00686D09"/>
    <w:rsid w:val="00691022"/>
    <w:rsid w:val="006F34A6"/>
    <w:rsid w:val="00744BAC"/>
    <w:rsid w:val="007D2A8E"/>
    <w:rsid w:val="008C6B2D"/>
    <w:rsid w:val="008E601F"/>
    <w:rsid w:val="008F3C94"/>
    <w:rsid w:val="00944731"/>
    <w:rsid w:val="00953C99"/>
    <w:rsid w:val="00996533"/>
    <w:rsid w:val="009A4D42"/>
    <w:rsid w:val="009F6693"/>
    <w:rsid w:val="00AA765B"/>
    <w:rsid w:val="00AD223E"/>
    <w:rsid w:val="00BF4089"/>
    <w:rsid w:val="00C06B21"/>
    <w:rsid w:val="00C152DC"/>
    <w:rsid w:val="00C52A73"/>
    <w:rsid w:val="00D668E0"/>
    <w:rsid w:val="00D82416"/>
    <w:rsid w:val="00EB6F93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411B6C1-E6AB-47EF-860F-A24AECB2A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576</TotalTime>
  <Pages>7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 Adventure Breakdown</vt:lpstr>
    </vt:vector>
  </TitlesOfParts>
  <Company>RAWKHIGH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Adventure Breakdown</dc:title>
  <dc:subject>Text Adventure</dc:subject>
  <dc:creator>Stephen McArthur</dc:creator>
  <cp:lastModifiedBy>Stephen McArthur</cp:lastModifiedBy>
  <cp:revision>1</cp:revision>
  <dcterms:created xsi:type="dcterms:W3CDTF">2011-07-15T01:03:00Z</dcterms:created>
  <dcterms:modified xsi:type="dcterms:W3CDTF">2013-05-24T00:27:00Z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